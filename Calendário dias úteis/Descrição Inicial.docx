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DF8C8" w14:textId="1441F47D" w:rsidR="00D077E9" w:rsidRPr="004F0028" w:rsidRDefault="008F02E5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397CF000" wp14:editId="6A8D202B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59736" cy="667294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865" cy="6680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460044" wp14:editId="3638FE1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1E4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0"/>
      </w:tblGrid>
      <w:tr w:rsidR="00D077E9" w:rsidRPr="004F0028" w14:paraId="2827B9F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77E1CC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7C389DD" wp14:editId="1C727EFD">
                      <wp:extent cx="3528695" cy="1349829"/>
                      <wp:effectExtent l="0" t="0" r="0" b="3175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498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52EFB3" w14:textId="37CB1DB2" w:rsidR="00BD4268" w:rsidRPr="00BD4268" w:rsidRDefault="00BD4268" w:rsidP="00BD4268">
                                  <w:pPr>
                                    <w:pStyle w:val="Ttulo"/>
                                    <w:jc w:val="center"/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</w:pPr>
                                  <w:r w:rsidRPr="00BD4268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Biblioteca</w:t>
                                  </w:r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="00606A1C">
                                    <w:rPr>
                                      <w:rFonts w:ascii="Arial Black" w:hAnsi="Arial Black"/>
                                      <w:lang w:val="pt-BR" w:bidi="pt-BR"/>
                                    </w:rPr>
                                    <w:t>Py</w:t>
                                  </w:r>
                                  <w:proofErr w:type="spellEnd"/>
                                </w:p>
                                <w:p w14:paraId="11A7417F" w14:textId="251A714B" w:rsidR="00BD4268" w:rsidRPr="00BD4268" w:rsidRDefault="00BD4268" w:rsidP="00BD4268">
                                  <w:pPr>
                                    <w:pStyle w:val="Ttulo"/>
                                    <w:jc w:val="both"/>
                                    <w:rPr>
                                      <w:rFonts w:ascii="Arial" w:hAnsi="Arial" w:cs="Arial"/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56"/>
                                      <w:szCs w:val="48"/>
                                      <w:lang w:val="pt-BR" w:bidi="pt-BR"/>
                                    </w:rPr>
                                    <w:t xml:space="preserve">    </w:t>
                                  </w:r>
                                  <w:r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 xml:space="preserve"> </w:t>
                                  </w:r>
                                  <w:proofErr w:type="spellStart"/>
                                  <w:r w:rsidR="004F014D" w:rsidRP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CalendarioDias</w:t>
                                  </w:r>
                                  <w:r w:rsidR="004F014D">
                                    <w:rPr>
                                      <w:rFonts w:ascii="Arial" w:hAnsi="Arial" w:cs="Arial"/>
                                      <w:sz w:val="44"/>
                                      <w:szCs w:val="36"/>
                                      <w:lang w:val="pt-BR" w:bidi="pt-BR"/>
                                    </w:rPr>
                                    <w:t>Uteis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C389D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0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" filled="f" stroked="f" strokeweight=".5pt">
                      <v:textbox>
                        <w:txbxContent>
                          <w:p w14:paraId="3E52EFB3" w14:textId="37CB1DB2" w:rsidR="00BD4268" w:rsidRPr="00BD4268" w:rsidRDefault="00BD4268" w:rsidP="00BD4268">
                            <w:pPr>
                              <w:pStyle w:val="Ttulo"/>
                              <w:jc w:val="center"/>
                              <w:rPr>
                                <w:rFonts w:ascii="Arial Black" w:hAnsi="Arial Black"/>
                                <w:lang w:val="pt-BR" w:bidi="pt-BR"/>
                              </w:rPr>
                            </w:pPr>
                            <w:r w:rsidRPr="00BD4268">
                              <w:rPr>
                                <w:rFonts w:ascii="Arial Black" w:hAnsi="Arial Black"/>
                                <w:lang w:val="pt-BR" w:bidi="pt-BR"/>
                              </w:rPr>
                              <w:t>Biblioteca</w:t>
                            </w:r>
                            <w:r w:rsidR="00606A1C">
                              <w:rPr>
                                <w:rFonts w:ascii="Arial Black" w:hAnsi="Arial Black"/>
                                <w:lang w:val="pt-BR" w:bidi="pt-BR"/>
                              </w:rPr>
                              <w:t xml:space="preserve"> Py</w:t>
                            </w:r>
                          </w:p>
                          <w:p w14:paraId="11A7417F" w14:textId="251A714B" w:rsidR="00BD4268" w:rsidRPr="00BD4268" w:rsidRDefault="00BD4268" w:rsidP="00BD4268">
                            <w:pPr>
                              <w:pStyle w:val="Ttulo"/>
                              <w:jc w:val="both"/>
                              <w:rPr>
                                <w:rFonts w:ascii="Arial" w:hAnsi="Arial" w:cs="Arial"/>
                                <w:lang w:val="pt-BR" w:bidi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  <w:szCs w:val="48"/>
                                <w:lang w:val="pt-BR" w:bidi="pt-BR"/>
                              </w:rPr>
                              <w:t xml:space="preserve">    </w:t>
                            </w:r>
                            <w:r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 xml:space="preserve"> </w:t>
                            </w:r>
                            <w:r w:rsidR="004F014D" w:rsidRP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CalendarioDias</w:t>
                            </w:r>
                            <w:r w:rsidR="004F014D">
                              <w:rPr>
                                <w:rFonts w:ascii="Arial" w:hAnsi="Arial" w:cs="Arial"/>
                                <w:sz w:val="44"/>
                                <w:szCs w:val="36"/>
                                <w:lang w:val="pt-BR" w:bidi="pt-BR"/>
                              </w:rPr>
                              <w:t>Uteis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C22A52F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8B64C81" wp14:editId="3066DB30">
                      <wp:extent cx="3528695" cy="29935"/>
                      <wp:effectExtent l="19050" t="19050" r="33655" b="27305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28695" cy="2993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35CEB9" id="Conector Reto 5" o:spid="_x0000_s1026" alt="divisor de texto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7.8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506FA62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1613EC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0268205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lang w:val="pt-BR"/>
              </w:rPr>
              <w:id w:val="1080870105"/>
              <w:placeholder>
                <w:docPart w:val="25181A8D4B874002AC1F43BCD030854E"/>
              </w:placeholder>
              <w15:appearance w15:val="hidden"/>
            </w:sdtPr>
            <w:sdtContent>
              <w:p w14:paraId="37C05D8A" w14:textId="57D50F92" w:rsidR="00D077E9" w:rsidRPr="004F0028" w:rsidRDefault="004F0028" w:rsidP="00AB02A7">
                <w:pPr>
                  <w:rPr>
                    <w:lang w:val="pt-BR"/>
                  </w:rPr>
                </w:pP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begin"/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instrText xml:space="preserve"> DATE  \@ "d' de 'MMMM"  \* MERGEFORMAT </w:instrTex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separate"/>
                </w:r>
                <w:r w:rsidR="00D11158">
                  <w:rPr>
                    <w:rStyle w:val="SubttuloChar"/>
                    <w:b w:val="0"/>
                    <w:noProof/>
                    <w:lang w:val="pt-BR" w:bidi="pt-BR"/>
                  </w:rPr>
                  <w:t>30 de agosto</w:t>
                </w:r>
                <w:r w:rsidRPr="004F0028">
                  <w:rPr>
                    <w:rStyle w:val="SubttuloChar"/>
                    <w:b w:val="0"/>
                    <w:lang w:val="pt-BR" w:bidi="pt-BR"/>
                  </w:rPr>
                  <w:fldChar w:fldCharType="end"/>
                </w:r>
              </w:p>
            </w:sdtContent>
          </w:sdt>
          <w:p w14:paraId="69D14C19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 w:bidi="pt-BR"/>
              </w:rPr>
              <mc:AlternateContent>
                <mc:Choice Requires="wps">
                  <w:drawing>
                    <wp:inline distT="0" distB="0" distL="0" distR="0" wp14:anchorId="0EBEE37F" wp14:editId="69EFF59C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67486E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D615A8A" w14:textId="0F66A3AE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3ADB127C" w14:textId="316C3984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14:paraId="6CB2E1A7" w14:textId="39FBFE02" w:rsidR="004675AD" w:rsidRPr="004F0028" w:rsidRDefault="001F5266" w:rsidP="00AB02A7">
            <w:pPr>
              <w:rPr>
                <w:lang w:val="pt-BR"/>
              </w:rPr>
            </w:pPr>
            <w:r>
              <w:rPr>
                <w:lang w:val="pt-BR"/>
              </w:rPr>
              <w:t xml:space="preserve">Descrição inicial do projeto </w:t>
            </w:r>
            <w:r w:rsidR="001457E0">
              <w:rPr>
                <w:lang w:val="pt-BR"/>
              </w:rPr>
              <w:t xml:space="preserve">de criação de uma </w:t>
            </w:r>
            <w:r>
              <w:rPr>
                <w:lang w:val="pt-BR"/>
              </w:rPr>
              <w:t>biblioteca</w:t>
            </w:r>
            <w:r w:rsidR="003347D2">
              <w:rPr>
                <w:lang w:val="pt-BR"/>
              </w:rPr>
              <w:t xml:space="preserve">, </w:t>
            </w:r>
            <w:r w:rsidR="001457E0">
              <w:rPr>
                <w:lang w:val="pt-BR"/>
              </w:rPr>
              <w:t>que mapeia e retorna dados sobre os dias uteis em um período.</w:t>
            </w:r>
          </w:p>
          <w:p w14:paraId="6BE1CA9B" w14:textId="63C52632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7056E616" w14:textId="60FBC328" w:rsidR="00D077E9" w:rsidRPr="004F0028" w:rsidRDefault="004675AD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61312" behindDoc="0" locked="0" layoutInCell="1" allowOverlap="1" wp14:anchorId="0A1E0020" wp14:editId="489B1FE6">
            <wp:simplePos x="0" y="0"/>
            <wp:positionH relativeFrom="margin">
              <wp:align>right</wp:align>
            </wp:positionH>
            <wp:positionV relativeFrom="paragraph">
              <wp:posOffset>6884035</wp:posOffset>
            </wp:positionV>
            <wp:extent cx="1895475" cy="507620"/>
            <wp:effectExtent l="0" t="0" r="0" b="6985"/>
            <wp:wrapNone/>
            <wp:docPr id="12" name="Elemento 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0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E824B9" wp14:editId="34FEAF1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F5E5E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18affb [1940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14:paraId="6B9C3C0A" w14:textId="77777777" w:rsidR="00ED68F4" w:rsidRPr="004F0028" w:rsidRDefault="00ED68F4" w:rsidP="00DF027C">
      <w:pPr>
        <w:rPr>
          <w:lang w:val="pt-BR"/>
        </w:rPr>
      </w:pPr>
    </w:p>
    <w:tbl>
      <w:tblPr>
        <w:tblW w:w="10034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4"/>
      </w:tblGrid>
      <w:tr w:rsidR="004675AD" w:rsidRPr="004F0028" w14:paraId="774A6391" w14:textId="77777777" w:rsidTr="00C9740A">
        <w:trPr>
          <w:trHeight w:val="3546"/>
        </w:trPr>
        <w:tc>
          <w:tcPr>
            <w:tcW w:w="10034" w:type="dxa"/>
          </w:tcPr>
          <w:p w14:paraId="2F737E0B" w14:textId="5FBE0E9D" w:rsidR="00857EB1" w:rsidRDefault="00606A1C" w:rsidP="00183DC7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 xml:space="preserve">Biblioteca </w:t>
            </w:r>
            <w:r w:rsidR="004F014D">
              <w:rPr>
                <w:lang w:val="pt-BR"/>
              </w:rPr>
              <w:t>Calendário dia útil</w:t>
            </w:r>
          </w:p>
          <w:p w14:paraId="23E23962" w14:textId="228AC424" w:rsidR="004675AD" w:rsidRDefault="00C40F5D" w:rsidP="00C40F5D">
            <w:pPr>
              <w:pStyle w:val="Subttulo"/>
              <w:framePr w:wrap="around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606A1C">
              <w:rPr>
                <w:lang w:val="pt-BR"/>
              </w:rPr>
              <w:t>Breve descrição</w:t>
            </w:r>
          </w:p>
          <w:p w14:paraId="0523B51F" w14:textId="77777777" w:rsidR="00606A1C" w:rsidRDefault="00606A1C" w:rsidP="00183DC7">
            <w:pPr>
              <w:rPr>
                <w:lang w:val="pt-BR"/>
              </w:rPr>
            </w:pPr>
          </w:p>
          <w:p w14:paraId="7447384B" w14:textId="77777777" w:rsidR="00606A1C" w:rsidRDefault="00606A1C" w:rsidP="00183DC7">
            <w:pPr>
              <w:rPr>
                <w:lang w:val="pt-BR"/>
              </w:rPr>
            </w:pPr>
          </w:p>
          <w:p w14:paraId="7950EE0F" w14:textId="0CEC2742" w:rsidR="00606A1C" w:rsidRDefault="00606A1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O cálculo do enésimo dia útil tem várias aplicações uteis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</w:t>
            </w:r>
            <w:r w:rsidR="00A4575D">
              <w:rPr>
                <w:lang w:val="pt-BR"/>
              </w:rPr>
              <w:t>o</w:t>
            </w:r>
            <w:r>
              <w:rPr>
                <w:lang w:val="pt-BR"/>
              </w:rPr>
              <w:t xml:space="preserve"> ramo da administração de negócios</w:t>
            </w:r>
            <w:r w:rsidR="00A4575D">
              <w:rPr>
                <w:lang w:val="pt-BR"/>
              </w:rPr>
              <w:t>,</w:t>
            </w:r>
            <w:r>
              <w:rPr>
                <w:lang w:val="pt-BR"/>
              </w:rPr>
              <w:t xml:space="preserve"> mercado</w:t>
            </w:r>
            <w:r w:rsidR="00A4575D">
              <w:rPr>
                <w:lang w:val="pt-BR"/>
              </w:rPr>
              <w:t xml:space="preserve"> financeiro</w:t>
            </w:r>
            <w:r>
              <w:rPr>
                <w:lang w:val="pt-BR"/>
              </w:rPr>
              <w:t xml:space="preserve"> e indústri</w:t>
            </w:r>
            <w:r w:rsidR="00A4575D">
              <w:rPr>
                <w:lang w:val="pt-BR"/>
              </w:rPr>
              <w:t>a são exemplos.</w:t>
            </w:r>
          </w:p>
          <w:p w14:paraId="22AD2AAF" w14:textId="242500B1" w:rsidR="00A4575D" w:rsidRDefault="001457E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A4575D">
              <w:rPr>
                <w:lang w:val="pt-BR"/>
              </w:rPr>
              <w:t xml:space="preserve">Para a </w:t>
            </w:r>
            <w:r w:rsidR="00A4575D" w:rsidRPr="00606734">
              <w:rPr>
                <w:highlight w:val="lightGray"/>
                <w:lang w:val="pt-BR"/>
              </w:rPr>
              <w:t>administração de mão de obra</w:t>
            </w:r>
            <w:r w:rsidR="00A4575D">
              <w:rPr>
                <w:lang w:val="pt-BR"/>
              </w:rPr>
              <w:t xml:space="preserve"> é necessário à gestão, mapear os dias </w:t>
            </w:r>
            <w:r w:rsidR="00C504AC">
              <w:rPr>
                <w:lang w:val="pt-BR"/>
              </w:rPr>
              <w:t>uteis dentro</w:t>
            </w:r>
            <w:r w:rsidR="00A4575D">
              <w:rPr>
                <w:lang w:val="pt-BR"/>
              </w:rPr>
              <w:t xml:space="preserve"> do calendário de trabalho com antecedência, o departamento pessoal por exemplo, pode calcular quais são os </w:t>
            </w:r>
            <w:r w:rsidR="00A4575D" w:rsidRPr="00A4575D">
              <w:rPr>
                <w:lang w:val="pt-BR"/>
              </w:rPr>
              <w:t xml:space="preserve">dias de trabalho mais importantes no </w:t>
            </w:r>
            <w:proofErr w:type="gramStart"/>
            <w:r w:rsidR="00A4575D" w:rsidRPr="00A4575D">
              <w:rPr>
                <w:lang w:val="pt-BR"/>
              </w:rPr>
              <w:t>setor</w:t>
            </w:r>
            <w:r w:rsidR="00A4575D">
              <w:rPr>
                <w:lang w:val="pt-BR"/>
              </w:rPr>
              <w:t>(</w:t>
            </w:r>
            <w:proofErr w:type="gramEnd"/>
            <w:r w:rsidR="00A4575D">
              <w:rPr>
                <w:lang w:val="pt-BR"/>
              </w:rPr>
              <w:t xml:space="preserve">“hot </w:t>
            </w:r>
            <w:proofErr w:type="spellStart"/>
            <w:r w:rsidR="00A4575D">
              <w:rPr>
                <w:lang w:val="pt-BR"/>
              </w:rPr>
              <w:t>days</w:t>
            </w:r>
            <w:proofErr w:type="spellEnd"/>
            <w:r w:rsidR="00A4575D">
              <w:rPr>
                <w:lang w:val="pt-BR"/>
              </w:rPr>
              <w:t xml:space="preserve">”),  anteriores ao </w:t>
            </w:r>
            <w:r w:rsidR="00606734">
              <w:rPr>
                <w:lang w:val="pt-BR"/>
              </w:rPr>
              <w:t>fechamento da folha de pagamento</w:t>
            </w:r>
            <w:r w:rsidR="00A4575D">
              <w:rPr>
                <w:lang w:val="pt-BR"/>
              </w:rPr>
              <w:t>.</w:t>
            </w:r>
          </w:p>
          <w:p w14:paraId="4574D6F8" w14:textId="1A76984C" w:rsidR="00606734" w:rsidRDefault="009A5DCF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606734">
              <w:rPr>
                <w:lang w:val="pt-BR"/>
              </w:rPr>
              <w:t xml:space="preserve">   Para </w:t>
            </w:r>
            <w:r w:rsidR="00606734" w:rsidRPr="00C504AC">
              <w:rPr>
                <w:highlight w:val="lightGray"/>
                <w:lang w:val="pt-BR"/>
              </w:rPr>
              <w:t>o mercado financeiro</w:t>
            </w:r>
            <w:r w:rsidR="00606734">
              <w:rPr>
                <w:lang w:val="pt-BR"/>
              </w:rPr>
              <w:t>, ter uma lista com as datas de enésimos dias uteis em um período, pode ser utilizado para fazer uma query e ver o valor das ações apenas no dia do fechamento da bolsa, comparar isso com a taxa Selic que tem indicadores que fecham no último dia útil do mês. Com isso pode-se comparar as séries e gerar modelos de casualidade, como algoritmos de regressão linear para gerar previsões eficazes no valor</w:t>
            </w:r>
            <w:r w:rsidR="00C504AC">
              <w:rPr>
                <w:lang w:val="pt-BR"/>
              </w:rPr>
              <w:t xml:space="preserve"> futuro</w:t>
            </w:r>
            <w:r w:rsidR="00606734">
              <w:rPr>
                <w:lang w:val="pt-BR"/>
              </w:rPr>
              <w:t xml:space="preserve"> de uma ação.</w:t>
            </w:r>
          </w:p>
          <w:p w14:paraId="188DC81C" w14:textId="54C5A9B2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Na </w:t>
            </w:r>
            <w:r w:rsidRPr="00C504AC">
              <w:rPr>
                <w:highlight w:val="lightGray"/>
                <w:lang w:val="pt-BR"/>
              </w:rPr>
              <w:t>indústria</w:t>
            </w:r>
            <w:r>
              <w:rPr>
                <w:lang w:val="pt-BR"/>
              </w:rPr>
              <w:t xml:space="preserve"> se utiliza a quantidade de dias úteis para calcular o pedido de matéria prima. A projeção de produção também varia de acordo com os dias uteis.</w:t>
            </w:r>
          </w:p>
          <w:p w14:paraId="5D60D5F3" w14:textId="3FA49747" w:rsidR="00C504AC" w:rsidRDefault="00C504AC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  Fora os exemplos supracitados existem muitas outras possibilidades de gerar informações valiosas com base nos dados dos dias uteis.</w:t>
            </w:r>
          </w:p>
          <w:p w14:paraId="189623DA" w14:textId="52BD498A" w:rsidR="00C504AC" w:rsidRDefault="009A5DCF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 w:rsidR="00C504AC">
              <w:rPr>
                <w:lang w:val="pt-BR"/>
              </w:rPr>
              <w:t xml:space="preserve">   No </w:t>
            </w:r>
            <w:r w:rsidR="00C504AC" w:rsidRPr="00CA7070">
              <w:rPr>
                <w:highlight w:val="lightGray"/>
                <w:lang w:val="pt-BR"/>
              </w:rPr>
              <w:t>comércio</w:t>
            </w:r>
            <w:r w:rsidR="00C504AC">
              <w:rPr>
                <w:lang w:val="pt-BR"/>
              </w:rPr>
              <w:t xml:space="preserve">, a receita de vendas </w:t>
            </w:r>
            <w:r w:rsidR="00CA7070">
              <w:rPr>
                <w:lang w:val="pt-BR"/>
              </w:rPr>
              <w:t>no bimestre, trimestre ou semestre, vai ser maior ou menor, de acordo com a quantidade de dias uteis no período, tendo em mãos, uma lista com todos esses dias úteis, se pode fazer projeções de receitas.</w:t>
            </w:r>
          </w:p>
          <w:p w14:paraId="19E9E889" w14:textId="1FB4071C" w:rsidR="00CA7070" w:rsidRDefault="00CA7070" w:rsidP="00606A1C">
            <w:pPr>
              <w:rPr>
                <w:lang w:val="pt-BR"/>
              </w:rPr>
            </w:pPr>
            <w:r>
              <w:rPr>
                <w:lang w:val="pt-BR"/>
              </w:rPr>
              <w:t xml:space="preserve">  De fato, são inúmeros os usos para uma biblioteca que </w:t>
            </w:r>
            <w:r w:rsidR="004410D7">
              <w:rPr>
                <w:lang w:val="pt-BR"/>
              </w:rPr>
              <w:t>retorne um mapeamento dos dias úteis e suas posições no mês.</w:t>
            </w:r>
          </w:p>
          <w:p w14:paraId="7D30CC68" w14:textId="77777777" w:rsidR="00C504AC" w:rsidRDefault="00C504AC" w:rsidP="00606A1C">
            <w:pPr>
              <w:rPr>
                <w:lang w:val="pt-BR"/>
              </w:rPr>
            </w:pPr>
          </w:p>
          <w:p w14:paraId="20FCF275" w14:textId="77777777" w:rsidR="00A4575D" w:rsidRPr="00606A1C" w:rsidRDefault="00A4575D" w:rsidP="00606A1C">
            <w:pPr>
              <w:rPr>
                <w:lang w:val="pt-BR"/>
              </w:rPr>
            </w:pPr>
          </w:p>
          <w:p w14:paraId="43D20A48" w14:textId="77777777" w:rsidR="00606A1C" w:rsidRPr="00AD6E44" w:rsidRDefault="00606A1C" w:rsidP="00606A1C"/>
          <w:p w14:paraId="34B9E6E1" w14:textId="77777777" w:rsidR="00A660F3" w:rsidRDefault="00A660F3" w:rsidP="00183DC7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</w:p>
          <w:p w14:paraId="43E1E0E0" w14:textId="77777777" w:rsidR="00614111" w:rsidRDefault="00614111" w:rsidP="00183DC7">
            <w:pPr>
              <w:rPr>
                <w:lang w:val="pt-BR"/>
              </w:rPr>
            </w:pPr>
          </w:p>
          <w:p w14:paraId="0AAA0FE5" w14:textId="77777777" w:rsidR="00647901" w:rsidRDefault="00647901" w:rsidP="00183DC7">
            <w:pPr>
              <w:rPr>
                <w:lang w:val="pt-BR"/>
              </w:rPr>
            </w:pPr>
          </w:p>
          <w:p w14:paraId="1118A791" w14:textId="77777777" w:rsidR="00647901" w:rsidRDefault="00647901" w:rsidP="00183DC7">
            <w:pPr>
              <w:rPr>
                <w:lang w:val="pt-BR"/>
              </w:rPr>
            </w:pPr>
          </w:p>
          <w:p w14:paraId="47A23989" w14:textId="77777777" w:rsidR="003347D2" w:rsidRDefault="003347D2" w:rsidP="00647901">
            <w:pPr>
              <w:pStyle w:val="Subttulo"/>
              <w:framePr w:hSpace="0" w:wrap="auto" w:vAnchor="margin" w:hAnchor="text" w:yAlign="inline"/>
              <w:rPr>
                <w:lang w:val="pt-BR"/>
              </w:rPr>
            </w:pPr>
          </w:p>
          <w:p w14:paraId="7B1FB1DC" w14:textId="132D304A" w:rsidR="00647901" w:rsidRDefault="00EA4B79" w:rsidP="00647901">
            <w:pPr>
              <w:pStyle w:val="Subttulo"/>
              <w:framePr w:hSpace="0" w:wrap="auto" w:vAnchor="margin" w:hAnchor="text" w:yAlign="inline"/>
              <w:rPr>
                <w:lang w:val="pt-BR"/>
              </w:rPr>
            </w:pPr>
            <w:r>
              <w:rPr>
                <w:lang w:val="pt-BR"/>
              </w:rPr>
              <w:lastRenderedPageBreak/>
              <w:t>Automação do processo</w:t>
            </w:r>
          </w:p>
          <w:p w14:paraId="09F7408F" w14:textId="30CEED98" w:rsidR="00647901" w:rsidRDefault="00647901" w:rsidP="00647901">
            <w:pPr>
              <w:rPr>
                <w:lang w:val="pt-BR"/>
              </w:rPr>
            </w:pPr>
          </w:p>
          <w:p w14:paraId="0D7DB783" w14:textId="2AF5E785" w:rsidR="00EA4B79" w:rsidRDefault="00EA4B79" w:rsidP="00647901">
            <w:pPr>
              <w:rPr>
                <w:lang w:val="pt-BR"/>
              </w:rPr>
            </w:pPr>
          </w:p>
          <w:p w14:paraId="1731BF17" w14:textId="58CDB57F" w:rsidR="003344E0" w:rsidRDefault="003344E0" w:rsidP="003344E0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Pr="003344E0">
              <w:rPr>
                <w:lang w:val="pt-BR"/>
              </w:rPr>
              <w:t xml:space="preserve">Visando a solução dessa necessidade, criei este projeto, uma biblioteca para mapear os dias uteis em Python, quando a biblioteca estiver redonda vou publica-la no </w:t>
            </w:r>
            <w:proofErr w:type="spellStart"/>
            <w:r w:rsidRPr="003344E0">
              <w:rPr>
                <w:highlight w:val="lightGray"/>
                <w:lang w:val="pt-BR"/>
              </w:rPr>
              <w:t>PyPi</w:t>
            </w:r>
            <w:proofErr w:type="spellEnd"/>
            <w:r>
              <w:rPr>
                <w:lang w:val="pt-BR"/>
              </w:rPr>
              <w:t>. O</w:t>
            </w:r>
            <w:r w:rsidRPr="003344E0">
              <w:rPr>
                <w:lang w:val="pt-BR"/>
              </w:rPr>
              <w:t xml:space="preserve"> </w:t>
            </w:r>
            <w:r>
              <w:rPr>
                <w:lang w:val="pt-BR"/>
              </w:rPr>
              <w:t>repositório</w:t>
            </w:r>
            <w:r w:rsidRPr="003344E0">
              <w:rPr>
                <w:lang w:val="pt-BR"/>
              </w:rPr>
              <w:t xml:space="preserve"> está disponível do </w:t>
            </w:r>
            <w:hyperlink r:id="rId10" w:history="1">
              <w:r w:rsidRPr="00E161FF">
                <w:rPr>
                  <w:rStyle w:val="Hyperlink"/>
                  <w:lang w:val="pt-BR"/>
                </w:rPr>
                <w:t>GitHub</w:t>
              </w:r>
            </w:hyperlink>
            <w:r w:rsidR="00BA3FB5" w:rsidRPr="003344E0">
              <w:rPr>
                <w:lang w:val="pt-BR"/>
              </w:rPr>
              <w:t>.</w:t>
            </w:r>
            <w:r w:rsidRPr="003344E0">
              <w:rPr>
                <w:lang w:val="pt-BR"/>
              </w:rPr>
              <w:t xml:space="preserve"> Posteriormente </w:t>
            </w:r>
            <w:r w:rsidR="00BA3FB5">
              <w:rPr>
                <w:lang w:val="pt-BR"/>
              </w:rPr>
              <w:t xml:space="preserve">irei </w:t>
            </w:r>
            <w:r w:rsidRPr="003344E0">
              <w:rPr>
                <w:lang w:val="pt-BR"/>
              </w:rPr>
              <w:t>colocar</w:t>
            </w:r>
            <w:r w:rsidR="00BA3FB5">
              <w:rPr>
                <w:lang w:val="pt-BR"/>
              </w:rPr>
              <w:t xml:space="preserve"> a solução</w:t>
            </w:r>
            <w:r w:rsidRPr="003344E0">
              <w:rPr>
                <w:lang w:val="pt-BR"/>
              </w:rPr>
              <w:t xml:space="preserve"> online para pessoas de ramos distintos do mercado possam acessar a solução em um site ou aplicativo.</w:t>
            </w:r>
          </w:p>
          <w:p w14:paraId="1CC7D3B6" w14:textId="0913ED5A" w:rsidR="003347D2" w:rsidRPr="003344E0" w:rsidRDefault="003347D2" w:rsidP="003344E0">
            <w:pPr>
              <w:rPr>
                <w:lang w:val="pt-BR"/>
              </w:rPr>
            </w:pPr>
            <w:r>
              <w:rPr>
                <w:lang w:val="pt-BR"/>
              </w:rPr>
              <w:t xml:space="preserve">    O projeto é incialmente feito em português, e após terminado irei traduzi-lo para inglês e disponibilizar para a comunidade internacional.</w:t>
            </w:r>
          </w:p>
          <w:p w14:paraId="382F55FF" w14:textId="77777777" w:rsidR="00BA3FB5" w:rsidRDefault="003344E0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Vou aplicar projeto cíclico CI/CD para constante desenvolvimento e entrega de resultado.</w:t>
            </w:r>
          </w:p>
          <w:p w14:paraId="36BFA55F" w14:textId="68278D5D" w:rsidR="00EA4B79" w:rsidRDefault="00BA3FB5" w:rsidP="00647901">
            <w:pPr>
              <w:rPr>
                <w:lang w:val="pt-BR"/>
              </w:rPr>
            </w:pPr>
            <w:r>
              <w:rPr>
                <w:lang w:val="pt-BR"/>
              </w:rPr>
              <w:t xml:space="preserve">    </w:t>
            </w:r>
            <w:r w:rsidR="003344E0">
              <w:rPr>
                <w:lang w:val="pt-BR"/>
              </w:rPr>
              <w:t xml:space="preserve"> Projeto </w:t>
            </w:r>
            <w:r w:rsidR="003344E0" w:rsidRPr="00BA3FB5">
              <w:rPr>
                <w:highlight w:val="lightGray"/>
                <w:lang w:val="pt-BR"/>
              </w:rPr>
              <w:t>Open</w:t>
            </w:r>
            <w:r w:rsidRPr="00BA3FB5">
              <w:rPr>
                <w:highlight w:val="lightGray"/>
                <w:lang w:val="pt-BR"/>
              </w:rPr>
              <w:t xml:space="preserve"> </w:t>
            </w:r>
            <w:proofErr w:type="spellStart"/>
            <w:r w:rsidR="003344E0" w:rsidRPr="00BA3FB5">
              <w:rPr>
                <w:highlight w:val="lightGray"/>
                <w:lang w:val="pt-BR"/>
              </w:rPr>
              <w:t>Source</w:t>
            </w:r>
            <w:proofErr w:type="spellEnd"/>
            <w:r w:rsidR="003344E0">
              <w:rPr>
                <w:lang w:val="pt-BR"/>
              </w:rPr>
              <w:t xml:space="preserve">, então quem quiser contribuir fique </w:t>
            </w:r>
            <w:r w:rsidR="003347D2">
              <w:rPr>
                <w:lang w:val="pt-BR"/>
              </w:rPr>
              <w:t>à</w:t>
            </w:r>
            <w:r w:rsidR="003344E0">
              <w:rPr>
                <w:lang w:val="pt-BR"/>
              </w:rPr>
              <w:t xml:space="preserve"> vontade.  </w:t>
            </w:r>
          </w:p>
          <w:p w14:paraId="042E1A40" w14:textId="77B1B574" w:rsidR="00EA4B79" w:rsidRDefault="00EA4B79" w:rsidP="00647901">
            <w:pPr>
              <w:rPr>
                <w:lang w:val="pt-BR"/>
              </w:rPr>
            </w:pPr>
          </w:p>
          <w:p w14:paraId="778B29C9" w14:textId="77777777" w:rsidR="00EA4B79" w:rsidRDefault="00EA4B79" w:rsidP="00647901">
            <w:pPr>
              <w:rPr>
                <w:lang w:val="pt-BR"/>
              </w:rPr>
            </w:pPr>
          </w:p>
          <w:p w14:paraId="3F2E88FF" w14:textId="31DB72B1" w:rsidR="00647901" w:rsidRPr="004F0028" w:rsidRDefault="00647901" w:rsidP="00647901">
            <w:pPr>
              <w:rPr>
                <w:lang w:val="pt-BR"/>
              </w:rPr>
            </w:pPr>
          </w:p>
        </w:tc>
      </w:tr>
    </w:tbl>
    <w:p w14:paraId="05745589" w14:textId="152010D6" w:rsidR="00A012A9" w:rsidRPr="004675AD" w:rsidRDefault="00A012A9" w:rsidP="00AB02A7">
      <w:pPr>
        <w:spacing w:after="200"/>
      </w:pPr>
    </w:p>
    <w:sectPr w:rsidR="00A012A9" w:rsidRPr="004675AD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569EB" w14:textId="77777777" w:rsidR="004E046D" w:rsidRDefault="004E046D">
      <w:r>
        <w:separator/>
      </w:r>
    </w:p>
    <w:p w14:paraId="036D0DE7" w14:textId="77777777" w:rsidR="004E046D" w:rsidRDefault="004E046D"/>
  </w:endnote>
  <w:endnote w:type="continuationSeparator" w:id="0">
    <w:p w14:paraId="67E97218" w14:textId="77777777" w:rsidR="004E046D" w:rsidRDefault="004E046D">
      <w:r>
        <w:continuationSeparator/>
      </w:r>
    </w:p>
    <w:p w14:paraId="01CAED92" w14:textId="77777777" w:rsidR="004E046D" w:rsidRDefault="004E0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B9CF9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7A1C25D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65842" w14:textId="77777777" w:rsidR="004E046D" w:rsidRDefault="004E046D">
      <w:r>
        <w:separator/>
      </w:r>
    </w:p>
    <w:p w14:paraId="112498BF" w14:textId="77777777" w:rsidR="004E046D" w:rsidRDefault="004E046D"/>
  </w:footnote>
  <w:footnote w:type="continuationSeparator" w:id="0">
    <w:p w14:paraId="7F193465" w14:textId="77777777" w:rsidR="004E046D" w:rsidRDefault="004E046D">
      <w:r>
        <w:continuationSeparator/>
      </w:r>
    </w:p>
    <w:p w14:paraId="04FBFA4F" w14:textId="77777777" w:rsidR="004E046D" w:rsidRDefault="004E04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1A41B018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7531B0F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50D518C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8EE"/>
    <w:multiLevelType w:val="hybridMultilevel"/>
    <w:tmpl w:val="34E4A03E"/>
    <w:lvl w:ilvl="0" w:tplc="98A43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378"/>
    <w:multiLevelType w:val="multilevel"/>
    <w:tmpl w:val="80F475B4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2520"/>
      </w:pPr>
      <w:rPr>
        <w:rFonts w:hint="default"/>
      </w:rPr>
    </w:lvl>
  </w:abstractNum>
  <w:abstractNum w:abstractNumId="2" w15:restartNumberingAfterBreak="0">
    <w:nsid w:val="2A054314"/>
    <w:multiLevelType w:val="hybridMultilevel"/>
    <w:tmpl w:val="715436E8"/>
    <w:lvl w:ilvl="0" w:tplc="771268A8">
      <w:start w:val="194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9578A"/>
    <w:multiLevelType w:val="multilevel"/>
    <w:tmpl w:val="FD3C7A78"/>
    <w:lvl w:ilvl="0">
      <w:start w:val="1"/>
      <w:numFmt w:val="decimal"/>
      <w:lvlText w:val="%1.0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25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28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36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43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4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5400"/>
      </w:pPr>
      <w:rPr>
        <w:rFonts w:hint="default"/>
      </w:rPr>
    </w:lvl>
  </w:abstractNum>
  <w:abstractNum w:abstractNumId="4" w15:restartNumberingAfterBreak="0">
    <w:nsid w:val="51A26F0F"/>
    <w:multiLevelType w:val="multilevel"/>
    <w:tmpl w:val="B0A08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3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0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520"/>
      </w:pPr>
      <w:rPr>
        <w:rFonts w:hint="default"/>
      </w:rPr>
    </w:lvl>
  </w:abstractNum>
  <w:abstractNum w:abstractNumId="5" w15:restartNumberingAfterBreak="0">
    <w:nsid w:val="5C2E08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BC529DA"/>
    <w:multiLevelType w:val="multilevel"/>
    <w:tmpl w:val="AD86590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730F595A"/>
    <w:multiLevelType w:val="hybridMultilevel"/>
    <w:tmpl w:val="13E6B608"/>
    <w:lvl w:ilvl="0" w:tplc="1C4607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124700">
    <w:abstractNumId w:val="4"/>
  </w:num>
  <w:num w:numId="2" w16cid:durableId="234819693">
    <w:abstractNumId w:val="0"/>
  </w:num>
  <w:num w:numId="3" w16cid:durableId="839122989">
    <w:abstractNumId w:val="6"/>
  </w:num>
  <w:num w:numId="4" w16cid:durableId="1903909532">
    <w:abstractNumId w:val="1"/>
  </w:num>
  <w:num w:numId="5" w16cid:durableId="1576551455">
    <w:abstractNumId w:val="7"/>
  </w:num>
  <w:num w:numId="6" w16cid:durableId="1955794134">
    <w:abstractNumId w:val="3"/>
  </w:num>
  <w:num w:numId="7" w16cid:durableId="1877236339">
    <w:abstractNumId w:val="2"/>
  </w:num>
  <w:num w:numId="8" w16cid:durableId="4252269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36"/>
    <w:rsid w:val="000201C6"/>
    <w:rsid w:val="00024399"/>
    <w:rsid w:val="0002482E"/>
    <w:rsid w:val="00026084"/>
    <w:rsid w:val="0003296A"/>
    <w:rsid w:val="00041A5D"/>
    <w:rsid w:val="00050324"/>
    <w:rsid w:val="000519B8"/>
    <w:rsid w:val="000521DD"/>
    <w:rsid w:val="000523ED"/>
    <w:rsid w:val="00054C11"/>
    <w:rsid w:val="00061769"/>
    <w:rsid w:val="000709BF"/>
    <w:rsid w:val="00073CA1"/>
    <w:rsid w:val="000749E7"/>
    <w:rsid w:val="0007563C"/>
    <w:rsid w:val="00090203"/>
    <w:rsid w:val="00091B8F"/>
    <w:rsid w:val="0009459B"/>
    <w:rsid w:val="00096FA1"/>
    <w:rsid w:val="000A0150"/>
    <w:rsid w:val="000A1CB0"/>
    <w:rsid w:val="000A2655"/>
    <w:rsid w:val="000B1CCC"/>
    <w:rsid w:val="000B4EBB"/>
    <w:rsid w:val="000C038B"/>
    <w:rsid w:val="000C53F8"/>
    <w:rsid w:val="000E2F89"/>
    <w:rsid w:val="000E63C9"/>
    <w:rsid w:val="000F443F"/>
    <w:rsid w:val="001004D0"/>
    <w:rsid w:val="00101C25"/>
    <w:rsid w:val="001169FE"/>
    <w:rsid w:val="00130E9D"/>
    <w:rsid w:val="00141BB8"/>
    <w:rsid w:val="001457E0"/>
    <w:rsid w:val="0014594A"/>
    <w:rsid w:val="00145E7A"/>
    <w:rsid w:val="00147236"/>
    <w:rsid w:val="00150A6D"/>
    <w:rsid w:val="0015426D"/>
    <w:rsid w:val="0016048C"/>
    <w:rsid w:val="0016331B"/>
    <w:rsid w:val="0016491E"/>
    <w:rsid w:val="0016509F"/>
    <w:rsid w:val="0017088B"/>
    <w:rsid w:val="001759D9"/>
    <w:rsid w:val="00180C3C"/>
    <w:rsid w:val="00183DC7"/>
    <w:rsid w:val="00185B35"/>
    <w:rsid w:val="001911A6"/>
    <w:rsid w:val="001A6843"/>
    <w:rsid w:val="001B1913"/>
    <w:rsid w:val="001B396F"/>
    <w:rsid w:val="001B453C"/>
    <w:rsid w:val="001C0CFD"/>
    <w:rsid w:val="001C1541"/>
    <w:rsid w:val="001C35B2"/>
    <w:rsid w:val="001D38F4"/>
    <w:rsid w:val="001F22E4"/>
    <w:rsid w:val="001F2BC8"/>
    <w:rsid w:val="001F2C34"/>
    <w:rsid w:val="001F335D"/>
    <w:rsid w:val="001F45D4"/>
    <w:rsid w:val="001F5266"/>
    <w:rsid w:val="001F5F6B"/>
    <w:rsid w:val="00205347"/>
    <w:rsid w:val="00214BDF"/>
    <w:rsid w:val="00223032"/>
    <w:rsid w:val="00226D4A"/>
    <w:rsid w:val="00227B37"/>
    <w:rsid w:val="002416B2"/>
    <w:rsid w:val="00243317"/>
    <w:rsid w:val="00243EBC"/>
    <w:rsid w:val="0024658A"/>
    <w:rsid w:val="00246A35"/>
    <w:rsid w:val="002506BD"/>
    <w:rsid w:val="00263F50"/>
    <w:rsid w:val="00277952"/>
    <w:rsid w:val="00283240"/>
    <w:rsid w:val="00284348"/>
    <w:rsid w:val="00296A96"/>
    <w:rsid w:val="00297784"/>
    <w:rsid w:val="002A01CA"/>
    <w:rsid w:val="002A3DA6"/>
    <w:rsid w:val="002A676F"/>
    <w:rsid w:val="002B18B3"/>
    <w:rsid w:val="002B3F70"/>
    <w:rsid w:val="002C2A2F"/>
    <w:rsid w:val="002D1429"/>
    <w:rsid w:val="002D388D"/>
    <w:rsid w:val="002E346C"/>
    <w:rsid w:val="002F1BD7"/>
    <w:rsid w:val="002F51F5"/>
    <w:rsid w:val="00301B46"/>
    <w:rsid w:val="003070A3"/>
    <w:rsid w:val="003072B7"/>
    <w:rsid w:val="00311FD7"/>
    <w:rsid w:val="00312137"/>
    <w:rsid w:val="003208DD"/>
    <w:rsid w:val="00326069"/>
    <w:rsid w:val="00330359"/>
    <w:rsid w:val="003344E0"/>
    <w:rsid w:val="003347D2"/>
    <w:rsid w:val="0033762F"/>
    <w:rsid w:val="00347476"/>
    <w:rsid w:val="003544E1"/>
    <w:rsid w:val="00357674"/>
    <w:rsid w:val="00360494"/>
    <w:rsid w:val="00366C7E"/>
    <w:rsid w:val="00366FC6"/>
    <w:rsid w:val="00372C21"/>
    <w:rsid w:val="00383A31"/>
    <w:rsid w:val="00384CF1"/>
    <w:rsid w:val="00384EA3"/>
    <w:rsid w:val="00385490"/>
    <w:rsid w:val="00397C53"/>
    <w:rsid w:val="003A39A1"/>
    <w:rsid w:val="003B7ECE"/>
    <w:rsid w:val="003C1668"/>
    <w:rsid w:val="003C2191"/>
    <w:rsid w:val="003C4725"/>
    <w:rsid w:val="003D3863"/>
    <w:rsid w:val="003D4CAB"/>
    <w:rsid w:val="003D700E"/>
    <w:rsid w:val="003E2451"/>
    <w:rsid w:val="003E3109"/>
    <w:rsid w:val="003E3594"/>
    <w:rsid w:val="003E52A6"/>
    <w:rsid w:val="003E5ADE"/>
    <w:rsid w:val="003F7803"/>
    <w:rsid w:val="00401A0C"/>
    <w:rsid w:val="00403E40"/>
    <w:rsid w:val="004110DE"/>
    <w:rsid w:val="00413801"/>
    <w:rsid w:val="004167EA"/>
    <w:rsid w:val="0041795E"/>
    <w:rsid w:val="00431018"/>
    <w:rsid w:val="004359EC"/>
    <w:rsid w:val="0044085A"/>
    <w:rsid w:val="004410D7"/>
    <w:rsid w:val="00444FC1"/>
    <w:rsid w:val="00462293"/>
    <w:rsid w:val="004675AD"/>
    <w:rsid w:val="004720EB"/>
    <w:rsid w:val="00473E7A"/>
    <w:rsid w:val="004868F0"/>
    <w:rsid w:val="00493136"/>
    <w:rsid w:val="004A1429"/>
    <w:rsid w:val="004A79C8"/>
    <w:rsid w:val="004B21A5"/>
    <w:rsid w:val="004B597C"/>
    <w:rsid w:val="004B69ED"/>
    <w:rsid w:val="004B75A6"/>
    <w:rsid w:val="004C052B"/>
    <w:rsid w:val="004C3F9F"/>
    <w:rsid w:val="004D1D27"/>
    <w:rsid w:val="004E046D"/>
    <w:rsid w:val="004E3CE8"/>
    <w:rsid w:val="004E5A43"/>
    <w:rsid w:val="004F0028"/>
    <w:rsid w:val="004F014D"/>
    <w:rsid w:val="004F7116"/>
    <w:rsid w:val="005037F0"/>
    <w:rsid w:val="00507337"/>
    <w:rsid w:val="00514022"/>
    <w:rsid w:val="00516A86"/>
    <w:rsid w:val="005275F6"/>
    <w:rsid w:val="00535A57"/>
    <w:rsid w:val="005420BC"/>
    <w:rsid w:val="00565B26"/>
    <w:rsid w:val="00572102"/>
    <w:rsid w:val="005773FE"/>
    <w:rsid w:val="00577A9E"/>
    <w:rsid w:val="005970FF"/>
    <w:rsid w:val="005A3263"/>
    <w:rsid w:val="005B0EDE"/>
    <w:rsid w:val="005B1E27"/>
    <w:rsid w:val="005B4CDB"/>
    <w:rsid w:val="005C288D"/>
    <w:rsid w:val="005C6745"/>
    <w:rsid w:val="005D5304"/>
    <w:rsid w:val="005D7FCE"/>
    <w:rsid w:val="005E17E6"/>
    <w:rsid w:val="005E7E6D"/>
    <w:rsid w:val="005F1BB0"/>
    <w:rsid w:val="005F40C9"/>
    <w:rsid w:val="005F48BE"/>
    <w:rsid w:val="00601F08"/>
    <w:rsid w:val="00606734"/>
    <w:rsid w:val="00606A1C"/>
    <w:rsid w:val="006116BC"/>
    <w:rsid w:val="00614111"/>
    <w:rsid w:val="00622E68"/>
    <w:rsid w:val="00624218"/>
    <w:rsid w:val="006275A0"/>
    <w:rsid w:val="00627F33"/>
    <w:rsid w:val="00631A25"/>
    <w:rsid w:val="0064013F"/>
    <w:rsid w:val="00640AF9"/>
    <w:rsid w:val="006422B9"/>
    <w:rsid w:val="00643476"/>
    <w:rsid w:val="00644CFF"/>
    <w:rsid w:val="006454A1"/>
    <w:rsid w:val="00647901"/>
    <w:rsid w:val="00647C19"/>
    <w:rsid w:val="006503CD"/>
    <w:rsid w:val="006529D5"/>
    <w:rsid w:val="00656C4D"/>
    <w:rsid w:val="00670020"/>
    <w:rsid w:val="00670959"/>
    <w:rsid w:val="006758C8"/>
    <w:rsid w:val="00682250"/>
    <w:rsid w:val="00686317"/>
    <w:rsid w:val="006966AD"/>
    <w:rsid w:val="006A0271"/>
    <w:rsid w:val="006A02A3"/>
    <w:rsid w:val="006A0656"/>
    <w:rsid w:val="006A5BFD"/>
    <w:rsid w:val="006A7CCF"/>
    <w:rsid w:val="006B61A1"/>
    <w:rsid w:val="006B6BB2"/>
    <w:rsid w:val="006C3442"/>
    <w:rsid w:val="006C4552"/>
    <w:rsid w:val="006D2664"/>
    <w:rsid w:val="006D7DB2"/>
    <w:rsid w:val="006E34D9"/>
    <w:rsid w:val="006E5716"/>
    <w:rsid w:val="006E7DF6"/>
    <w:rsid w:val="006F4226"/>
    <w:rsid w:val="006F638B"/>
    <w:rsid w:val="006F6A53"/>
    <w:rsid w:val="006F6CAA"/>
    <w:rsid w:val="00707F45"/>
    <w:rsid w:val="0072591E"/>
    <w:rsid w:val="007302B3"/>
    <w:rsid w:val="00730733"/>
    <w:rsid w:val="007309BB"/>
    <w:rsid w:val="00730E3A"/>
    <w:rsid w:val="00735F47"/>
    <w:rsid w:val="00736AAF"/>
    <w:rsid w:val="007444FF"/>
    <w:rsid w:val="007456D6"/>
    <w:rsid w:val="007647C8"/>
    <w:rsid w:val="00765B2A"/>
    <w:rsid w:val="00783053"/>
    <w:rsid w:val="00783A34"/>
    <w:rsid w:val="0079156B"/>
    <w:rsid w:val="007A1FAD"/>
    <w:rsid w:val="007B49E2"/>
    <w:rsid w:val="007C4572"/>
    <w:rsid w:val="007C6B52"/>
    <w:rsid w:val="007D16C5"/>
    <w:rsid w:val="007D6343"/>
    <w:rsid w:val="007E1C04"/>
    <w:rsid w:val="007F1785"/>
    <w:rsid w:val="007F26ED"/>
    <w:rsid w:val="007F5A77"/>
    <w:rsid w:val="007F6AAB"/>
    <w:rsid w:val="008016C1"/>
    <w:rsid w:val="00802719"/>
    <w:rsid w:val="00802C0A"/>
    <w:rsid w:val="008110D1"/>
    <w:rsid w:val="008111E8"/>
    <w:rsid w:val="0082269A"/>
    <w:rsid w:val="00823E89"/>
    <w:rsid w:val="00825ECC"/>
    <w:rsid w:val="008439BB"/>
    <w:rsid w:val="00845091"/>
    <w:rsid w:val="008500D5"/>
    <w:rsid w:val="00857EB1"/>
    <w:rsid w:val="008628AF"/>
    <w:rsid w:val="00862FE4"/>
    <w:rsid w:val="0086389A"/>
    <w:rsid w:val="0086463D"/>
    <w:rsid w:val="008653FD"/>
    <w:rsid w:val="008704DB"/>
    <w:rsid w:val="00870989"/>
    <w:rsid w:val="0087605E"/>
    <w:rsid w:val="0088683B"/>
    <w:rsid w:val="00890EBF"/>
    <w:rsid w:val="008944EA"/>
    <w:rsid w:val="008B1FEE"/>
    <w:rsid w:val="008C6ACB"/>
    <w:rsid w:val="008D548C"/>
    <w:rsid w:val="008E2A90"/>
    <w:rsid w:val="008E67EC"/>
    <w:rsid w:val="008E7815"/>
    <w:rsid w:val="008F02E5"/>
    <w:rsid w:val="008F1368"/>
    <w:rsid w:val="008F622A"/>
    <w:rsid w:val="00901B3A"/>
    <w:rsid w:val="00903C32"/>
    <w:rsid w:val="00906DAA"/>
    <w:rsid w:val="00916B16"/>
    <w:rsid w:val="009173B9"/>
    <w:rsid w:val="0093335D"/>
    <w:rsid w:val="00933557"/>
    <w:rsid w:val="00934747"/>
    <w:rsid w:val="0093506A"/>
    <w:rsid w:val="0093613E"/>
    <w:rsid w:val="00940671"/>
    <w:rsid w:val="00943026"/>
    <w:rsid w:val="009437A1"/>
    <w:rsid w:val="00954200"/>
    <w:rsid w:val="009601D9"/>
    <w:rsid w:val="00960CD7"/>
    <w:rsid w:val="00962DE6"/>
    <w:rsid w:val="00966B81"/>
    <w:rsid w:val="00975CB1"/>
    <w:rsid w:val="0098015B"/>
    <w:rsid w:val="0098098C"/>
    <w:rsid w:val="00980C1A"/>
    <w:rsid w:val="0098635E"/>
    <w:rsid w:val="00990ED1"/>
    <w:rsid w:val="0099773C"/>
    <w:rsid w:val="0099797C"/>
    <w:rsid w:val="009A5DCF"/>
    <w:rsid w:val="009B035F"/>
    <w:rsid w:val="009B2295"/>
    <w:rsid w:val="009C2DF7"/>
    <w:rsid w:val="009C4893"/>
    <w:rsid w:val="009C49BE"/>
    <w:rsid w:val="009C7720"/>
    <w:rsid w:val="009D3736"/>
    <w:rsid w:val="009D523D"/>
    <w:rsid w:val="009D754E"/>
    <w:rsid w:val="009E0766"/>
    <w:rsid w:val="009E54C7"/>
    <w:rsid w:val="009F17F2"/>
    <w:rsid w:val="009F3283"/>
    <w:rsid w:val="009F3EC2"/>
    <w:rsid w:val="009F635E"/>
    <w:rsid w:val="00A012A9"/>
    <w:rsid w:val="00A0697D"/>
    <w:rsid w:val="00A07A1B"/>
    <w:rsid w:val="00A10E71"/>
    <w:rsid w:val="00A11B18"/>
    <w:rsid w:val="00A11C91"/>
    <w:rsid w:val="00A1301C"/>
    <w:rsid w:val="00A13DB8"/>
    <w:rsid w:val="00A16926"/>
    <w:rsid w:val="00A23AFA"/>
    <w:rsid w:val="00A2760A"/>
    <w:rsid w:val="00A31B3E"/>
    <w:rsid w:val="00A4575D"/>
    <w:rsid w:val="00A47AC3"/>
    <w:rsid w:val="00A532F3"/>
    <w:rsid w:val="00A546AD"/>
    <w:rsid w:val="00A55936"/>
    <w:rsid w:val="00A660F3"/>
    <w:rsid w:val="00A74B7D"/>
    <w:rsid w:val="00A76553"/>
    <w:rsid w:val="00A77559"/>
    <w:rsid w:val="00A817D1"/>
    <w:rsid w:val="00A8489E"/>
    <w:rsid w:val="00A901F0"/>
    <w:rsid w:val="00A9638D"/>
    <w:rsid w:val="00AA7F97"/>
    <w:rsid w:val="00AB02A7"/>
    <w:rsid w:val="00AB3B80"/>
    <w:rsid w:val="00AC29F3"/>
    <w:rsid w:val="00AC34BD"/>
    <w:rsid w:val="00AC58B3"/>
    <w:rsid w:val="00AD0B1D"/>
    <w:rsid w:val="00AD3549"/>
    <w:rsid w:val="00AD5C31"/>
    <w:rsid w:val="00AD6E44"/>
    <w:rsid w:val="00AE10D5"/>
    <w:rsid w:val="00AF4842"/>
    <w:rsid w:val="00AF4FC8"/>
    <w:rsid w:val="00B04392"/>
    <w:rsid w:val="00B05A00"/>
    <w:rsid w:val="00B071BC"/>
    <w:rsid w:val="00B13D1B"/>
    <w:rsid w:val="00B231E5"/>
    <w:rsid w:val="00B351ED"/>
    <w:rsid w:val="00B40389"/>
    <w:rsid w:val="00B55CB9"/>
    <w:rsid w:val="00B6330C"/>
    <w:rsid w:val="00B70A32"/>
    <w:rsid w:val="00B73836"/>
    <w:rsid w:val="00B8065A"/>
    <w:rsid w:val="00B972DA"/>
    <w:rsid w:val="00BA3FB5"/>
    <w:rsid w:val="00BA4A3C"/>
    <w:rsid w:val="00BB0EBD"/>
    <w:rsid w:val="00BB25E0"/>
    <w:rsid w:val="00BC5605"/>
    <w:rsid w:val="00BD21EF"/>
    <w:rsid w:val="00BD4268"/>
    <w:rsid w:val="00BD6559"/>
    <w:rsid w:val="00BE3379"/>
    <w:rsid w:val="00BE64DD"/>
    <w:rsid w:val="00BF43E7"/>
    <w:rsid w:val="00BF51BF"/>
    <w:rsid w:val="00C02B87"/>
    <w:rsid w:val="00C10B3D"/>
    <w:rsid w:val="00C1299B"/>
    <w:rsid w:val="00C16BB0"/>
    <w:rsid w:val="00C2462D"/>
    <w:rsid w:val="00C37C72"/>
    <w:rsid w:val="00C4086D"/>
    <w:rsid w:val="00C40F5D"/>
    <w:rsid w:val="00C421EE"/>
    <w:rsid w:val="00C4761E"/>
    <w:rsid w:val="00C504AC"/>
    <w:rsid w:val="00C614A1"/>
    <w:rsid w:val="00C6648A"/>
    <w:rsid w:val="00C70489"/>
    <w:rsid w:val="00C7174A"/>
    <w:rsid w:val="00C84DD7"/>
    <w:rsid w:val="00C85CE2"/>
    <w:rsid w:val="00C9740A"/>
    <w:rsid w:val="00CA07F4"/>
    <w:rsid w:val="00CA1896"/>
    <w:rsid w:val="00CA7070"/>
    <w:rsid w:val="00CA7763"/>
    <w:rsid w:val="00CA7FA6"/>
    <w:rsid w:val="00CB42AD"/>
    <w:rsid w:val="00CB5B28"/>
    <w:rsid w:val="00CB72CD"/>
    <w:rsid w:val="00CC0249"/>
    <w:rsid w:val="00CD0C87"/>
    <w:rsid w:val="00CD12B7"/>
    <w:rsid w:val="00CE2F4B"/>
    <w:rsid w:val="00CF0BE1"/>
    <w:rsid w:val="00CF1F82"/>
    <w:rsid w:val="00CF5371"/>
    <w:rsid w:val="00D020A5"/>
    <w:rsid w:val="00D0301D"/>
    <w:rsid w:val="00D0323A"/>
    <w:rsid w:val="00D0559F"/>
    <w:rsid w:val="00D0743C"/>
    <w:rsid w:val="00D077E9"/>
    <w:rsid w:val="00D11158"/>
    <w:rsid w:val="00D15331"/>
    <w:rsid w:val="00D173C3"/>
    <w:rsid w:val="00D3403B"/>
    <w:rsid w:val="00D37EF1"/>
    <w:rsid w:val="00D42CB7"/>
    <w:rsid w:val="00D5413D"/>
    <w:rsid w:val="00D570A9"/>
    <w:rsid w:val="00D70D02"/>
    <w:rsid w:val="00D73A4B"/>
    <w:rsid w:val="00D751A9"/>
    <w:rsid w:val="00D770C7"/>
    <w:rsid w:val="00D86945"/>
    <w:rsid w:val="00D90290"/>
    <w:rsid w:val="00DA2055"/>
    <w:rsid w:val="00DA287F"/>
    <w:rsid w:val="00DB1A7B"/>
    <w:rsid w:val="00DB6348"/>
    <w:rsid w:val="00DC7DE8"/>
    <w:rsid w:val="00DD152F"/>
    <w:rsid w:val="00DD6CD2"/>
    <w:rsid w:val="00DE213F"/>
    <w:rsid w:val="00DF027C"/>
    <w:rsid w:val="00DF0E59"/>
    <w:rsid w:val="00E00A32"/>
    <w:rsid w:val="00E151E9"/>
    <w:rsid w:val="00E151F8"/>
    <w:rsid w:val="00E161FF"/>
    <w:rsid w:val="00E1697A"/>
    <w:rsid w:val="00E17CB6"/>
    <w:rsid w:val="00E22ACD"/>
    <w:rsid w:val="00E302FE"/>
    <w:rsid w:val="00E36435"/>
    <w:rsid w:val="00E37430"/>
    <w:rsid w:val="00E3786C"/>
    <w:rsid w:val="00E55414"/>
    <w:rsid w:val="00E600D1"/>
    <w:rsid w:val="00E620B0"/>
    <w:rsid w:val="00E65D17"/>
    <w:rsid w:val="00E72F0C"/>
    <w:rsid w:val="00E76786"/>
    <w:rsid w:val="00E77F8C"/>
    <w:rsid w:val="00E81B40"/>
    <w:rsid w:val="00E83187"/>
    <w:rsid w:val="00E91697"/>
    <w:rsid w:val="00EA1942"/>
    <w:rsid w:val="00EA2225"/>
    <w:rsid w:val="00EA4B79"/>
    <w:rsid w:val="00EA5E1E"/>
    <w:rsid w:val="00EA73AF"/>
    <w:rsid w:val="00EA79EF"/>
    <w:rsid w:val="00EB37C2"/>
    <w:rsid w:val="00EB65A9"/>
    <w:rsid w:val="00EC64C0"/>
    <w:rsid w:val="00EC70DF"/>
    <w:rsid w:val="00ED420D"/>
    <w:rsid w:val="00ED68F4"/>
    <w:rsid w:val="00ED7B25"/>
    <w:rsid w:val="00EE12B2"/>
    <w:rsid w:val="00EE4D98"/>
    <w:rsid w:val="00EF555B"/>
    <w:rsid w:val="00EF58AE"/>
    <w:rsid w:val="00F027BB"/>
    <w:rsid w:val="00F10248"/>
    <w:rsid w:val="00F11DCF"/>
    <w:rsid w:val="00F162EA"/>
    <w:rsid w:val="00F27581"/>
    <w:rsid w:val="00F34ECF"/>
    <w:rsid w:val="00F43AF0"/>
    <w:rsid w:val="00F512DA"/>
    <w:rsid w:val="00F52D27"/>
    <w:rsid w:val="00F73F22"/>
    <w:rsid w:val="00F76156"/>
    <w:rsid w:val="00F77A61"/>
    <w:rsid w:val="00F83527"/>
    <w:rsid w:val="00F85C86"/>
    <w:rsid w:val="00F926A7"/>
    <w:rsid w:val="00FA2562"/>
    <w:rsid w:val="00FA40B0"/>
    <w:rsid w:val="00FA5F6F"/>
    <w:rsid w:val="00FB0656"/>
    <w:rsid w:val="00FB0E2A"/>
    <w:rsid w:val="00FB5312"/>
    <w:rsid w:val="00FC3C03"/>
    <w:rsid w:val="00FD0B40"/>
    <w:rsid w:val="00FD258C"/>
    <w:rsid w:val="00FD4BAF"/>
    <w:rsid w:val="00FD583F"/>
    <w:rsid w:val="00FD66F2"/>
    <w:rsid w:val="00FD7488"/>
    <w:rsid w:val="00FE032D"/>
    <w:rsid w:val="00FE0539"/>
    <w:rsid w:val="00FE0C9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FDB18"/>
  <w15:docId w15:val="{FB6059CA-829B-4740-92C8-3342E2DF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6A02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Fontepargpadro"/>
    <w:uiPriority w:val="99"/>
    <w:unhideWhenUsed/>
    <w:rsid w:val="00147236"/>
    <w:rPr>
      <w:color w:val="3592C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236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5"/>
    <w:semiHidden/>
    <w:rsid w:val="006A0271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Refdecomentrio">
    <w:name w:val="annotation reference"/>
    <w:basedOn w:val="Fontepargpadro"/>
    <w:uiPriority w:val="99"/>
    <w:semiHidden/>
    <w:unhideWhenUsed/>
    <w:rsid w:val="00906D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6D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06DAA"/>
    <w:rPr>
      <w:rFonts w:eastAsiaTheme="minorEastAsia"/>
      <w:b/>
      <w:color w:val="082A75" w:themeColor="text2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6DAA"/>
    <w:rPr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06DAA"/>
    <w:rPr>
      <w:rFonts w:eastAsiaTheme="minorEastAsia"/>
      <w:b/>
      <w:bCs/>
      <w:color w:val="082A75" w:themeColor="text2"/>
      <w:sz w:val="20"/>
      <w:szCs w:val="20"/>
    </w:rPr>
  </w:style>
  <w:style w:type="paragraph" w:styleId="PargrafodaLista">
    <w:name w:val="List Paragraph"/>
    <w:basedOn w:val="Normal"/>
    <w:uiPriority w:val="34"/>
    <w:unhideWhenUsed/>
    <w:qFormat/>
    <w:rsid w:val="00C6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97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0026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9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2472">
                                  <w:marLeft w:val="-225"/>
                                  <w:marRight w:val="-225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1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7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auebr/Minhas-Bibliotecas-Python/tree/main/Calend%C3%A1rio%20dias%20%C3%BAte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Microsoft\Office\16.0\DTS\pt-BR%7b76D763B1-68F9-4ED3-9E7A-402C7F5972B0%7d\%7b0230946A-DB8A-4F05-A2DA-D8F1AEF87376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81A8D4B874002AC1F43BCD03085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12AD4B-9B8E-4EE1-A01D-63E0A98FDBE6}"/>
      </w:docPartPr>
      <w:docPartBody>
        <w:p w:rsidR="0090191F" w:rsidRDefault="00955B40">
          <w:pPr>
            <w:pStyle w:val="25181A8D4B874002AC1F43BCD030854E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julho 23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66"/>
    <w:rsid w:val="001145FA"/>
    <w:rsid w:val="001804B0"/>
    <w:rsid w:val="0029087B"/>
    <w:rsid w:val="00317466"/>
    <w:rsid w:val="00495D1E"/>
    <w:rsid w:val="004D1C50"/>
    <w:rsid w:val="0090191F"/>
    <w:rsid w:val="00955B40"/>
    <w:rsid w:val="009E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/>
    </w:rPr>
  </w:style>
  <w:style w:type="paragraph" w:customStyle="1" w:styleId="25181A8D4B874002AC1F43BCD030854E">
    <w:name w:val="25181A8D4B874002AC1F43BCD03085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2E9BA-3500-45AF-B65E-030D85F12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{0230946A-DB8A-4F05-A2DA-D8F1AEF87376}tf16392850_win32.dotx</Template>
  <TotalTime>405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Kaue</dc:creator>
  <cp:keywords/>
  <cp:lastModifiedBy>Kaue Mandarino Correa da Silva</cp:lastModifiedBy>
  <cp:revision>16</cp:revision>
  <cp:lastPrinted>2022-08-30T15:02:00Z</cp:lastPrinted>
  <dcterms:created xsi:type="dcterms:W3CDTF">2022-07-30T12:40:00Z</dcterms:created>
  <dcterms:modified xsi:type="dcterms:W3CDTF">2022-08-31T00:09:00Z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